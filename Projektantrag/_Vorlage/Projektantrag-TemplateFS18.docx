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6B" w:rsidRPr="003C096B" w:rsidRDefault="003C096B" w:rsidP="003C096B">
      <w:pPr>
        <w:pStyle w:val="Titel"/>
        <w:rPr>
          <w:i/>
        </w:rPr>
      </w:pPr>
      <w:r w:rsidRPr="003C096B">
        <w:t xml:space="preserve">Projektantrag </w:t>
      </w:r>
      <w:r w:rsidRPr="003C096B">
        <w:rPr>
          <w:i/>
        </w:rPr>
        <w:t>&lt;XXXXXX&gt;</w:t>
      </w:r>
    </w:p>
    <w:p w:rsidR="003C096B" w:rsidRPr="003C096B" w:rsidRDefault="003C096B" w:rsidP="003C096B">
      <w:pPr>
        <w:pStyle w:val="Listenabsatz"/>
        <w:numPr>
          <w:ilvl w:val="0"/>
          <w:numId w:val="30"/>
        </w:numPr>
        <w:rPr>
          <w:i/>
        </w:rPr>
      </w:pPr>
      <w:r w:rsidRPr="003C096B">
        <w:rPr>
          <w:i/>
        </w:rPr>
        <w:t xml:space="preserve">&lt;XXXXXX&gt; ist die Kurzbezeichnung des Projektes, diese sollte nicht nachträglich geändert werden, da sie als Identifikation an verschiedenen Orten (z.B. </w:t>
      </w:r>
      <w:r w:rsidR="0032529C">
        <w:rPr>
          <w:i/>
        </w:rPr>
        <w:t>git</w:t>
      </w:r>
      <w:r w:rsidRPr="003C096B">
        <w:rPr>
          <w:i/>
        </w:rPr>
        <w:t>) verwendet wird. Dieser Antrag sollte insgesamt nicht länger als eine A4-Seite sein, evtl. kleinere Schrift wählen.</w:t>
      </w:r>
    </w:p>
    <w:p w:rsidR="003C096B" w:rsidRDefault="003C096B" w:rsidP="003C096B">
      <w:pPr>
        <w:pStyle w:val="Listenabsatz"/>
        <w:numPr>
          <w:ilvl w:val="0"/>
          <w:numId w:val="30"/>
        </w:numPr>
        <w:rPr>
          <w:i/>
        </w:rPr>
      </w:pPr>
      <w:r w:rsidRPr="003C096B">
        <w:rPr>
          <w:i/>
        </w:rPr>
        <w:t>Kursiven Text löschen und gegebenenfalls durch gewünschte Angaben ersetzen.</w:t>
      </w:r>
    </w:p>
    <w:p w:rsidR="003C096B" w:rsidRPr="003C096B" w:rsidRDefault="003C096B" w:rsidP="003C096B">
      <w:pPr>
        <w:rPr>
          <w:i/>
        </w:rPr>
      </w:pPr>
    </w:p>
    <w:p w:rsidR="003C096B" w:rsidRDefault="003C096B" w:rsidP="003C096B">
      <w:pPr>
        <w:pStyle w:val="berschrift1"/>
        <w:spacing w:before="60"/>
        <w:rPr>
          <w:i/>
          <w:sz w:val="28"/>
          <w:szCs w:val="28"/>
        </w:rPr>
      </w:pPr>
      <w:r w:rsidRPr="003C096B">
        <w:rPr>
          <w:sz w:val="28"/>
          <w:szCs w:val="28"/>
        </w:rPr>
        <w:t xml:space="preserve">Datum: </w:t>
      </w:r>
      <w:r w:rsidR="0032529C">
        <w:rPr>
          <w:i/>
          <w:sz w:val="28"/>
          <w:szCs w:val="28"/>
        </w:rPr>
        <w:t>20</w:t>
      </w:r>
      <w:r w:rsidRPr="003C096B">
        <w:rPr>
          <w:i/>
          <w:sz w:val="28"/>
          <w:szCs w:val="28"/>
        </w:rPr>
        <w:t>. Februar  201</w:t>
      </w:r>
      <w:r w:rsidR="0032529C">
        <w:rPr>
          <w:i/>
          <w:sz w:val="28"/>
          <w:szCs w:val="28"/>
        </w:rPr>
        <w:t>8</w:t>
      </w:r>
      <w:r w:rsidR="0002260E">
        <w:rPr>
          <w:i/>
          <w:sz w:val="28"/>
          <w:szCs w:val="28"/>
        </w:rPr>
        <w:t>, Ausgabe 1.</w:t>
      </w:r>
      <w:r w:rsidR="0032529C">
        <w:rPr>
          <w:i/>
          <w:sz w:val="28"/>
          <w:szCs w:val="28"/>
        </w:rPr>
        <w:t>1</w:t>
      </w:r>
    </w:p>
    <w:p w:rsidR="009E2BF5" w:rsidRPr="009E2BF5" w:rsidRDefault="009E2BF5" w:rsidP="009E2BF5"/>
    <w:p w:rsidR="003C096B" w:rsidRPr="003C096B" w:rsidRDefault="003C096B" w:rsidP="003C096B">
      <w:pPr>
        <w:pStyle w:val="berschrift1"/>
        <w:spacing w:before="60"/>
        <w:rPr>
          <w:sz w:val="28"/>
          <w:szCs w:val="28"/>
        </w:rPr>
      </w:pPr>
      <w:r w:rsidRPr="003C096B">
        <w:rPr>
          <w:sz w:val="28"/>
          <w:szCs w:val="28"/>
        </w:rPr>
        <w:t xml:space="preserve">Team </w:t>
      </w:r>
    </w:p>
    <w:p w:rsidR="009E2BF5" w:rsidRPr="003C096B" w:rsidRDefault="009E2BF5" w:rsidP="009E2BF5">
      <w:pPr>
        <w:rPr>
          <w:i/>
        </w:rPr>
      </w:pPr>
      <w:r w:rsidRPr="003C096B">
        <w:rPr>
          <w:i/>
        </w:rPr>
        <w:t xml:space="preserve">Mitgliederliste des Projektteams mit allen </w:t>
      </w:r>
      <w:r>
        <w:rPr>
          <w:i/>
        </w:rPr>
        <w:t>Maila</w:t>
      </w:r>
      <w:r w:rsidRPr="003C096B">
        <w:rPr>
          <w:i/>
        </w:rPr>
        <w:t>dressen:</w:t>
      </w:r>
    </w:p>
    <w:p w:rsidR="009E2BF5" w:rsidRPr="003C096B" w:rsidRDefault="009E2BF5" w:rsidP="009E2BF5">
      <w:pPr>
        <w:rPr>
          <w:i/>
        </w:rPr>
      </w:pPr>
    </w:p>
    <w:p w:rsidR="001E54B8" w:rsidRPr="009E2BF5" w:rsidRDefault="003C096B" w:rsidP="003C096B">
      <w:r w:rsidRPr="003C096B">
        <w:t>Beratungs- und Review</w:t>
      </w:r>
      <w:r w:rsidR="00B25AA4">
        <w:t>-T</w:t>
      </w:r>
      <w:r w:rsidRPr="003C096B">
        <w:t>ermine</w:t>
      </w:r>
      <w:r w:rsidR="0002260E">
        <w:t xml:space="preserve"> an</w:t>
      </w:r>
      <w:r w:rsidR="001E54B8">
        <w:t>geb</w:t>
      </w:r>
      <w:r w:rsidR="0002260E">
        <w:t>en</w:t>
      </w:r>
      <w:r w:rsidRPr="003C096B">
        <w:t xml:space="preserve">, an denen </w:t>
      </w:r>
      <w:r w:rsidRPr="009E2BF5">
        <w:rPr>
          <w:b/>
        </w:rPr>
        <w:t xml:space="preserve">alle </w:t>
      </w:r>
      <w:r w:rsidRPr="003C096B">
        <w:t>Teammitglieder anwesend sein können:</w:t>
      </w:r>
    </w:p>
    <w:p w:rsidR="001E54B8" w:rsidRDefault="001E54B8" w:rsidP="003C096B">
      <w:pPr>
        <w:rPr>
          <w:i/>
        </w:rPr>
      </w:pPr>
      <w:r>
        <w:rPr>
          <w:i/>
        </w:rPr>
        <w:t xml:space="preserve">Beispiel: </w:t>
      </w:r>
    </w:p>
    <w:p w:rsidR="003C096B" w:rsidRDefault="001E54B8" w:rsidP="003C096B">
      <w:pPr>
        <w:rPr>
          <w:i/>
        </w:rPr>
      </w:pPr>
      <w:r>
        <w:rPr>
          <w:i/>
        </w:rPr>
        <w:t>Montag 15:10-16:50 und Donnerstags 10:10-11:50, evtl. auch Mittwoch über Mittag (12-13h)</w:t>
      </w:r>
      <w:r w:rsidR="003C096B" w:rsidRPr="00A45BF9">
        <w:rPr>
          <w:i/>
        </w:rPr>
        <w:t>.</w:t>
      </w:r>
    </w:p>
    <w:p w:rsidR="001E54B8" w:rsidRDefault="001E54B8" w:rsidP="003C096B">
      <w:pPr>
        <w:rPr>
          <w:i/>
        </w:rPr>
      </w:pPr>
    </w:p>
    <w:p w:rsidR="0070798D" w:rsidRDefault="0070798D" w:rsidP="003C096B">
      <w:pPr>
        <w:rPr>
          <w:i/>
        </w:rPr>
      </w:pPr>
      <w:r>
        <w:rPr>
          <w:i/>
        </w:rPr>
        <w:t>Es sind Termine mit Betreuern möglich:</w:t>
      </w:r>
    </w:p>
    <w:p w:rsidR="0070798D" w:rsidRDefault="0032529C" w:rsidP="003C096B">
      <w:pPr>
        <w:rPr>
          <w:i/>
        </w:rPr>
      </w:pPr>
      <w:r>
        <w:rPr>
          <w:i/>
        </w:rPr>
        <w:t>Montag 10</w:t>
      </w:r>
      <w:bookmarkStart w:id="0" w:name="_GoBack"/>
      <w:bookmarkEnd w:id="0"/>
      <w:r w:rsidR="0070798D">
        <w:rPr>
          <w:i/>
        </w:rPr>
        <w:t>-17h</w:t>
      </w:r>
    </w:p>
    <w:p w:rsidR="0070798D" w:rsidRDefault="0070798D" w:rsidP="003C096B">
      <w:pPr>
        <w:rPr>
          <w:i/>
        </w:rPr>
      </w:pPr>
      <w:r>
        <w:rPr>
          <w:i/>
        </w:rPr>
        <w:t xml:space="preserve">Dienstag </w:t>
      </w:r>
      <w:r w:rsidR="0032529C">
        <w:rPr>
          <w:i/>
        </w:rPr>
        <w:t>8-</w:t>
      </w:r>
      <w:r>
        <w:rPr>
          <w:i/>
        </w:rPr>
        <w:t>10</w:t>
      </w:r>
      <w:r w:rsidR="0032529C">
        <w:rPr>
          <w:i/>
        </w:rPr>
        <w:t>h</w:t>
      </w:r>
    </w:p>
    <w:p w:rsidR="0070798D" w:rsidRDefault="0070798D" w:rsidP="003C096B">
      <w:pPr>
        <w:rPr>
          <w:i/>
        </w:rPr>
      </w:pPr>
      <w:r>
        <w:rPr>
          <w:i/>
        </w:rPr>
        <w:t>Mittwoch 8-17h</w:t>
      </w:r>
    </w:p>
    <w:p w:rsidR="0070798D" w:rsidRDefault="0032529C" w:rsidP="003C096B">
      <w:pPr>
        <w:rPr>
          <w:i/>
        </w:rPr>
      </w:pPr>
      <w:r>
        <w:rPr>
          <w:i/>
        </w:rPr>
        <w:t>Donnerstag 8-</w:t>
      </w:r>
      <w:r w:rsidR="0070798D">
        <w:rPr>
          <w:i/>
        </w:rPr>
        <w:t>17h</w:t>
      </w:r>
    </w:p>
    <w:p w:rsidR="0070798D" w:rsidRDefault="0070798D" w:rsidP="003C096B">
      <w:pPr>
        <w:rPr>
          <w:i/>
        </w:rPr>
      </w:pPr>
      <w:r>
        <w:rPr>
          <w:i/>
        </w:rPr>
        <w:t>Freitag 8-17h</w:t>
      </w:r>
    </w:p>
    <w:p w:rsidR="001E54B8" w:rsidRPr="00A45BF9" w:rsidRDefault="001E54B8" w:rsidP="003C096B">
      <w:pPr>
        <w:rPr>
          <w:i/>
        </w:rPr>
      </w:pPr>
    </w:p>
    <w:p w:rsidR="0002260E" w:rsidRDefault="0002260E" w:rsidP="0002260E">
      <w:pPr>
        <w:pStyle w:val="berschrift1"/>
        <w:spacing w:before="60"/>
        <w:rPr>
          <w:sz w:val="28"/>
          <w:szCs w:val="28"/>
        </w:rPr>
      </w:pPr>
      <w:r>
        <w:rPr>
          <w:sz w:val="28"/>
          <w:szCs w:val="28"/>
        </w:rPr>
        <w:t>Antrag Virtueller Server</w:t>
      </w:r>
    </w:p>
    <w:p w:rsidR="001E54B8" w:rsidRDefault="00C16378" w:rsidP="00A45BF9">
      <w:r>
        <w:t xml:space="preserve">Wenn </w:t>
      </w:r>
      <w:r w:rsidR="001E54B8">
        <w:t xml:space="preserve">ein </w:t>
      </w:r>
      <w:r>
        <w:t>virtueller Server gewünscht</w:t>
      </w:r>
      <w:r w:rsidR="001E54B8">
        <w:t xml:space="preserve"> wird</w:t>
      </w:r>
      <w:r>
        <w:t xml:space="preserve">, </w:t>
      </w:r>
      <w:r w:rsidR="001E54B8">
        <w:t>dann können Sie ihn selber bestellen, sobald Ihnen ein Betreuer zugewiesen ist. Wählen Sie den ‚Ubuntu Linux 14.4 [SE2 Build-Server]‘</w:t>
      </w:r>
      <w:r w:rsidR="009E2BF5">
        <w:t xml:space="preserve"> </w:t>
      </w:r>
    </w:p>
    <w:p w:rsidR="009E2BF5" w:rsidRDefault="009E2BF5" w:rsidP="00A45BF9"/>
    <w:p w:rsidR="001E54B8" w:rsidRDefault="009E2BF5" w:rsidP="00A45BF9">
      <w:r>
        <w:t xml:space="preserve">        </w:t>
      </w:r>
      <w:hyperlink r:id="rId9" w:history="1">
        <w:r w:rsidR="001E54B8">
          <w:rPr>
            <w:rStyle w:val="Hyperlink"/>
          </w:rPr>
          <w:t>http://fs-i.hsr.ch/vServerKiosk/</w:t>
        </w:r>
      </w:hyperlink>
    </w:p>
    <w:p w:rsidR="001E54B8" w:rsidRDefault="001E54B8" w:rsidP="00A45BF9"/>
    <w:p w:rsidR="00A45BF9" w:rsidRPr="0070798D" w:rsidRDefault="001E54B8" w:rsidP="00A45BF9">
      <w:r>
        <w:t xml:space="preserve">Achtung: bei der Kiosk-Website kann man nur die kurzen HSR-eMail-Adressen angeben, also </w:t>
      </w:r>
      <w:r w:rsidR="009E2BF5" w:rsidRPr="009E2BF5">
        <w:rPr>
          <w:b/>
        </w:rPr>
        <w:t>nur</w:t>
      </w:r>
      <w:r>
        <w:t xml:space="preserve"> ‚d1keller@hsr.ch‘, die langen Adressen wie ‚daniel.keller@hsr.ch‘ funktionieren auf dieser Seite nich.</w:t>
      </w:r>
    </w:p>
    <w:p w:rsidR="00A45BF9" w:rsidRDefault="00A45BF9" w:rsidP="00A45BF9">
      <w:pPr>
        <w:rPr>
          <w:lang w:val="en-US"/>
        </w:rPr>
      </w:pPr>
    </w:p>
    <w:p w:rsidR="003C096B" w:rsidRPr="00696769" w:rsidRDefault="003C096B" w:rsidP="00696769">
      <w:pPr>
        <w:pStyle w:val="berschrift1"/>
        <w:spacing w:before="60"/>
        <w:rPr>
          <w:sz w:val="28"/>
          <w:szCs w:val="28"/>
        </w:rPr>
      </w:pPr>
      <w:r w:rsidRPr="00696769">
        <w:rPr>
          <w:sz w:val="28"/>
          <w:szCs w:val="28"/>
        </w:rPr>
        <w:t xml:space="preserve">Motivation </w:t>
      </w:r>
    </w:p>
    <w:p w:rsidR="003C096B" w:rsidRPr="003C096B" w:rsidRDefault="003C096B" w:rsidP="003C096B">
      <w:pPr>
        <w:numPr>
          <w:ilvl w:val="0"/>
          <w:numId w:val="28"/>
        </w:numPr>
        <w:rPr>
          <w:i/>
        </w:rPr>
      </w:pPr>
      <w:r w:rsidRPr="003C096B">
        <w:rPr>
          <w:i/>
        </w:rPr>
        <w:t>Was wollen Sie mit dem Projekt erreichen?</w:t>
      </w:r>
    </w:p>
    <w:p w:rsidR="003C096B" w:rsidRPr="003C096B" w:rsidRDefault="003C096B" w:rsidP="003C096B">
      <w:pPr>
        <w:numPr>
          <w:ilvl w:val="0"/>
          <w:numId w:val="28"/>
        </w:numPr>
        <w:rPr>
          <w:i/>
        </w:rPr>
      </w:pPr>
      <w:r w:rsidRPr="003C096B">
        <w:rPr>
          <w:i/>
        </w:rPr>
        <w:t>Für wen ist das zu entwickelnde System gedacht?</w:t>
      </w:r>
    </w:p>
    <w:p w:rsidR="003C096B" w:rsidRPr="003C096B" w:rsidRDefault="003C096B" w:rsidP="003C096B">
      <w:pPr>
        <w:numPr>
          <w:ilvl w:val="0"/>
          <w:numId w:val="28"/>
        </w:numPr>
        <w:rPr>
          <w:i/>
        </w:rPr>
      </w:pPr>
      <w:r w:rsidRPr="003C096B">
        <w:rPr>
          <w:i/>
        </w:rPr>
        <w:t>....</w:t>
      </w:r>
    </w:p>
    <w:p w:rsidR="003C096B" w:rsidRPr="003C096B" w:rsidRDefault="003C096B" w:rsidP="003C096B"/>
    <w:p w:rsidR="003C096B" w:rsidRPr="00696769" w:rsidRDefault="003C096B" w:rsidP="00696769">
      <w:pPr>
        <w:pStyle w:val="berschrift1"/>
        <w:spacing w:before="60"/>
        <w:rPr>
          <w:sz w:val="28"/>
          <w:szCs w:val="28"/>
        </w:rPr>
      </w:pPr>
      <w:r w:rsidRPr="00696769">
        <w:rPr>
          <w:sz w:val="28"/>
          <w:szCs w:val="28"/>
        </w:rPr>
        <w:t>Programmidee</w:t>
      </w:r>
    </w:p>
    <w:p w:rsidR="003C096B" w:rsidRPr="003C096B" w:rsidRDefault="003C096B" w:rsidP="003C096B">
      <w:pPr>
        <w:rPr>
          <w:i/>
        </w:rPr>
      </w:pPr>
      <w:r w:rsidRPr="003C096B">
        <w:rPr>
          <w:i/>
        </w:rPr>
        <w:t>Beschreibung der Funktionalität und des Umfangs des zu entwickelndes Systems (ca. ½ Seite).</w:t>
      </w:r>
    </w:p>
    <w:p w:rsidR="003C096B" w:rsidRDefault="003C096B" w:rsidP="003C096B"/>
    <w:p w:rsidR="003C096B" w:rsidRPr="003C096B" w:rsidRDefault="003C096B" w:rsidP="003C096B"/>
    <w:p w:rsidR="003C096B" w:rsidRPr="00696769" w:rsidRDefault="003C096B" w:rsidP="00696769">
      <w:pPr>
        <w:pStyle w:val="berschrift1"/>
        <w:spacing w:before="60"/>
        <w:rPr>
          <w:sz w:val="28"/>
          <w:szCs w:val="28"/>
        </w:rPr>
      </w:pPr>
      <w:r w:rsidRPr="00696769">
        <w:rPr>
          <w:sz w:val="28"/>
          <w:szCs w:val="28"/>
        </w:rPr>
        <w:t>Realisierung</w:t>
      </w:r>
    </w:p>
    <w:p w:rsidR="003C096B" w:rsidRPr="003C096B" w:rsidRDefault="003C096B" w:rsidP="003C096B">
      <w:pPr>
        <w:numPr>
          <w:ilvl w:val="0"/>
          <w:numId w:val="27"/>
        </w:numPr>
        <w:rPr>
          <w:i/>
        </w:rPr>
      </w:pPr>
      <w:r w:rsidRPr="003C096B">
        <w:rPr>
          <w:i/>
        </w:rPr>
        <w:t>Auf welcher Plattform</w:t>
      </w:r>
    </w:p>
    <w:p w:rsidR="003C096B" w:rsidRPr="003C096B" w:rsidRDefault="003C096B" w:rsidP="003C096B">
      <w:pPr>
        <w:numPr>
          <w:ilvl w:val="0"/>
          <w:numId w:val="27"/>
        </w:numPr>
        <w:rPr>
          <w:i/>
        </w:rPr>
      </w:pPr>
      <w:r w:rsidRPr="003C096B">
        <w:rPr>
          <w:i/>
        </w:rPr>
        <w:t>Mit welchen Programmiersprache(n), Bibliotheken und Technologien</w:t>
      </w:r>
    </w:p>
    <w:p w:rsidR="003C096B" w:rsidRPr="003C096B" w:rsidRDefault="003C096B" w:rsidP="003C096B">
      <w:pPr>
        <w:numPr>
          <w:ilvl w:val="0"/>
          <w:numId w:val="27"/>
        </w:numPr>
        <w:rPr>
          <w:i/>
        </w:rPr>
      </w:pPr>
      <w:r w:rsidRPr="003C096B">
        <w:rPr>
          <w:i/>
        </w:rPr>
        <w:t>Mit welchem Entwicklungssystem</w:t>
      </w:r>
    </w:p>
    <w:p w:rsidR="003C096B" w:rsidRPr="003C096B" w:rsidRDefault="003C096B" w:rsidP="003C096B">
      <w:pPr>
        <w:numPr>
          <w:ilvl w:val="0"/>
          <w:numId w:val="27"/>
        </w:numPr>
        <w:rPr>
          <w:i/>
        </w:rPr>
      </w:pPr>
      <w:r w:rsidRPr="003C096B">
        <w:rPr>
          <w:i/>
        </w:rPr>
        <w:t>Entwicklerwerkzeuge, die Sie einsetzen wollen (SVN, Jenkins, Redmine…)</w:t>
      </w:r>
    </w:p>
    <w:p w:rsidR="003C096B" w:rsidRPr="003C096B" w:rsidRDefault="003C096B" w:rsidP="003C096B">
      <w:pPr>
        <w:numPr>
          <w:ilvl w:val="0"/>
          <w:numId w:val="27"/>
        </w:numPr>
        <w:rPr>
          <w:i/>
        </w:rPr>
      </w:pPr>
      <w:r w:rsidRPr="003C096B">
        <w:rPr>
          <w:i/>
        </w:rPr>
        <w:lastRenderedPageBreak/>
        <w:t>Welche Art von Benutzerschnittstelle</w:t>
      </w:r>
    </w:p>
    <w:p w:rsidR="003C096B" w:rsidRPr="003C096B" w:rsidRDefault="003C096B" w:rsidP="003C096B">
      <w:pPr>
        <w:numPr>
          <w:ilvl w:val="0"/>
          <w:numId w:val="27"/>
        </w:numPr>
        <w:rPr>
          <w:i/>
        </w:rPr>
      </w:pPr>
      <w:r w:rsidRPr="003C096B">
        <w:rPr>
          <w:i/>
        </w:rPr>
        <w:t>Welche Art der Datenhaltung</w:t>
      </w:r>
    </w:p>
    <w:p w:rsidR="004821AE" w:rsidRPr="0092796F" w:rsidRDefault="003C096B" w:rsidP="003C096B">
      <w:pPr>
        <w:numPr>
          <w:ilvl w:val="0"/>
          <w:numId w:val="27"/>
        </w:numPr>
        <w:rPr>
          <w:i/>
        </w:rPr>
      </w:pPr>
      <w:r w:rsidRPr="003C096B">
        <w:rPr>
          <w:i/>
        </w:rPr>
        <w:t>...</w:t>
      </w:r>
    </w:p>
    <w:sectPr w:rsidR="004821AE" w:rsidRPr="0092796F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019" w:rsidRDefault="002C4019" w:rsidP="00C35BC8">
      <w:r>
        <w:separator/>
      </w:r>
    </w:p>
  </w:endnote>
  <w:endnote w:type="continuationSeparator" w:id="0">
    <w:p w:rsidR="002C4019" w:rsidRDefault="002C4019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A4" w:rsidRPr="00FD5087" w:rsidRDefault="00B25AA4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32529C">
      <w:fldChar w:fldCharType="begin"/>
    </w:r>
    <w:r w:rsidR="0032529C">
      <w:instrText xml:space="preserve"> FILENAME   \* MERGEFORMAT </w:instrText>
    </w:r>
    <w:r w:rsidR="0032529C">
      <w:fldChar w:fldCharType="separate"/>
    </w:r>
    <w:r w:rsidR="009E2BF5">
      <w:rPr>
        <w:noProof/>
        <w:color w:val="808080" w:themeColor="background1" w:themeShade="80"/>
      </w:rPr>
      <w:t>Projektantrag-TemplateFS16-v1</w:t>
    </w:r>
    <w:r w:rsidR="007B79B0" w:rsidRPr="007B79B0">
      <w:rPr>
        <w:noProof/>
        <w:color w:val="808080" w:themeColor="background1" w:themeShade="80"/>
      </w:rPr>
      <w:t>.docx</w:t>
    </w:r>
    <w:r w:rsidR="0032529C">
      <w:rPr>
        <w:noProof/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 w:rsidR="00EB3542"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 w:rsidR="00EB3542">
      <w:rPr>
        <w:color w:val="808080" w:themeColor="background1" w:themeShade="80"/>
      </w:rPr>
      <w:fldChar w:fldCharType="separate"/>
    </w:r>
    <w:r w:rsidR="0032529C">
      <w:rPr>
        <w:noProof/>
        <w:color w:val="808080" w:themeColor="background1" w:themeShade="80"/>
      </w:rPr>
      <w:t>20.02.2018</w:t>
    </w:r>
    <w:r w:rsidR="00EB3542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019" w:rsidRDefault="002C4019" w:rsidP="00C35BC8">
      <w:r>
        <w:separator/>
      </w:r>
    </w:p>
  </w:footnote>
  <w:footnote w:type="continuationSeparator" w:id="0">
    <w:p w:rsidR="002C4019" w:rsidRDefault="002C4019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B25AA4" w:rsidRPr="002E1CF7" w:rsidTr="00E44E4F">
      <w:trPr>
        <w:cantSplit/>
      </w:trPr>
      <w:tc>
        <w:tcPr>
          <w:tcW w:w="2055" w:type="dxa"/>
        </w:tcPr>
        <w:p w:rsidR="00B25AA4" w:rsidRPr="002E1CF7" w:rsidRDefault="00B25AA4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118687" cy="409715"/>
                <wp:effectExtent l="0" t="0" r="0" b="0"/>
                <wp:docPr id="1" name="Picture 1" descr="Macintosh HD:Users:hansrudin:2011:6-HSR:Infrastruktur:HSR-IFS-Logos:HSR_Logo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ansrudin:2011:6-HSR:Infrastruktur:HSR-IFS-Logos:HSR_Logo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717" cy="410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B25AA4" w:rsidRPr="002E1CF7" w:rsidRDefault="00B25AA4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</w:t>
          </w:r>
          <w:r w:rsidR="001E54B8">
            <w:rPr>
              <w:color w:val="808080" w:themeColor="background1" w:themeShade="80"/>
              <w:lang w:val="en-US"/>
            </w:rPr>
            <w:t>W Engineering Projekt FS 201</w:t>
          </w:r>
          <w:r w:rsidR="0032529C">
            <w:rPr>
              <w:color w:val="808080" w:themeColor="background1" w:themeShade="80"/>
              <w:lang w:val="en-US"/>
            </w:rPr>
            <w:t>8</w:t>
          </w:r>
        </w:p>
        <w:p w:rsidR="00B25AA4" w:rsidRPr="002E1CF7" w:rsidRDefault="00B25AA4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p w:rsidR="00B25AA4" w:rsidRPr="002E1CF7" w:rsidRDefault="00B25AA4" w:rsidP="003C096B">
          <w:pPr>
            <w:rPr>
              <w:color w:val="808080" w:themeColor="background1" w:themeShade="80"/>
            </w:rPr>
          </w:pPr>
        </w:p>
      </w:tc>
    </w:tr>
  </w:tbl>
  <w:p w:rsidR="00B25AA4" w:rsidRDefault="00B25AA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46EE4"/>
    <w:multiLevelType w:val="hybridMultilevel"/>
    <w:tmpl w:val="FE5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901D6"/>
    <w:multiLevelType w:val="hybridMultilevel"/>
    <w:tmpl w:val="5088C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E71D13"/>
    <w:multiLevelType w:val="hybridMultilevel"/>
    <w:tmpl w:val="0C44DFB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672811"/>
    <w:multiLevelType w:val="singleLevel"/>
    <w:tmpl w:val="00000000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1E6252C"/>
    <w:multiLevelType w:val="hybridMultilevel"/>
    <w:tmpl w:val="7AF4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71606"/>
    <w:multiLevelType w:val="hybridMultilevel"/>
    <w:tmpl w:val="3E76B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DC86F3C"/>
    <w:multiLevelType w:val="singleLevel"/>
    <w:tmpl w:val="00000000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12">
    <w:nsid w:val="588E0215"/>
    <w:multiLevelType w:val="hybridMultilevel"/>
    <w:tmpl w:val="FABE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0"/>
  </w:num>
  <w:num w:numId="28">
    <w:abstractNumId w:val="5"/>
  </w:num>
  <w:num w:numId="29">
    <w:abstractNumId w:val="4"/>
  </w:num>
  <w:num w:numId="30">
    <w:abstractNumId w:val="12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0"/>
  </w:num>
  <w:num w:numId="36">
    <w:abstractNumId w:val="1"/>
  </w:num>
  <w:num w:numId="37">
    <w:abstractNumId w:val="2"/>
  </w:num>
  <w:num w:numId="38">
    <w:abstractNumId w:val="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B03"/>
    <w:rsid w:val="00014740"/>
    <w:rsid w:val="0002260E"/>
    <w:rsid w:val="00033B03"/>
    <w:rsid w:val="00092317"/>
    <w:rsid w:val="000951CA"/>
    <w:rsid w:val="00122C3F"/>
    <w:rsid w:val="00151020"/>
    <w:rsid w:val="001B5DD4"/>
    <w:rsid w:val="001C1A1F"/>
    <w:rsid w:val="001D4535"/>
    <w:rsid w:val="001E54B8"/>
    <w:rsid w:val="001F6C3D"/>
    <w:rsid w:val="002007F7"/>
    <w:rsid w:val="00243F92"/>
    <w:rsid w:val="002546B2"/>
    <w:rsid w:val="002C2EC3"/>
    <w:rsid w:val="002C4019"/>
    <w:rsid w:val="002C6505"/>
    <w:rsid w:val="002E1CF7"/>
    <w:rsid w:val="00311BDF"/>
    <w:rsid w:val="0032529C"/>
    <w:rsid w:val="00363CC1"/>
    <w:rsid w:val="00371561"/>
    <w:rsid w:val="0038461E"/>
    <w:rsid w:val="00387D7C"/>
    <w:rsid w:val="003C096B"/>
    <w:rsid w:val="00456F9C"/>
    <w:rsid w:val="00474AE3"/>
    <w:rsid w:val="004821AE"/>
    <w:rsid w:val="004B0A85"/>
    <w:rsid w:val="004D4498"/>
    <w:rsid w:val="004F3746"/>
    <w:rsid w:val="00550811"/>
    <w:rsid w:val="00576382"/>
    <w:rsid w:val="00577005"/>
    <w:rsid w:val="005C1C8D"/>
    <w:rsid w:val="005E5344"/>
    <w:rsid w:val="005E7E2E"/>
    <w:rsid w:val="006034E6"/>
    <w:rsid w:val="00664F68"/>
    <w:rsid w:val="006864A4"/>
    <w:rsid w:val="00696769"/>
    <w:rsid w:val="006F3E52"/>
    <w:rsid w:val="006F4161"/>
    <w:rsid w:val="0070798D"/>
    <w:rsid w:val="0072612F"/>
    <w:rsid w:val="00726C48"/>
    <w:rsid w:val="00734909"/>
    <w:rsid w:val="007907CA"/>
    <w:rsid w:val="007B79B0"/>
    <w:rsid w:val="007F58DA"/>
    <w:rsid w:val="00826A35"/>
    <w:rsid w:val="0087172F"/>
    <w:rsid w:val="008804AF"/>
    <w:rsid w:val="008D01D1"/>
    <w:rsid w:val="009234C2"/>
    <w:rsid w:val="0092796F"/>
    <w:rsid w:val="009739CC"/>
    <w:rsid w:val="009E2BF5"/>
    <w:rsid w:val="00A2072C"/>
    <w:rsid w:val="00A34DFD"/>
    <w:rsid w:val="00A36430"/>
    <w:rsid w:val="00A45BF9"/>
    <w:rsid w:val="00AD5718"/>
    <w:rsid w:val="00B0527C"/>
    <w:rsid w:val="00B20F85"/>
    <w:rsid w:val="00B25AA4"/>
    <w:rsid w:val="00B72FF4"/>
    <w:rsid w:val="00B860A1"/>
    <w:rsid w:val="00BC029E"/>
    <w:rsid w:val="00BC0647"/>
    <w:rsid w:val="00BC3A5E"/>
    <w:rsid w:val="00BD6ECC"/>
    <w:rsid w:val="00BF531F"/>
    <w:rsid w:val="00C16378"/>
    <w:rsid w:val="00C35BC8"/>
    <w:rsid w:val="00C6781B"/>
    <w:rsid w:val="00C72681"/>
    <w:rsid w:val="00C87CAE"/>
    <w:rsid w:val="00CC58A4"/>
    <w:rsid w:val="00D31C2D"/>
    <w:rsid w:val="00DA5688"/>
    <w:rsid w:val="00DD0936"/>
    <w:rsid w:val="00E27B0A"/>
    <w:rsid w:val="00E401C7"/>
    <w:rsid w:val="00E44E4F"/>
    <w:rsid w:val="00E5228E"/>
    <w:rsid w:val="00E63215"/>
    <w:rsid w:val="00EA2900"/>
    <w:rsid w:val="00EA386C"/>
    <w:rsid w:val="00EB3542"/>
    <w:rsid w:val="00EE2342"/>
    <w:rsid w:val="00EF23D7"/>
    <w:rsid w:val="00EF3B9E"/>
    <w:rsid w:val="00F3797B"/>
    <w:rsid w:val="00F57F25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3C0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Heading 1 Char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Heading 2 Char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Heading 3 Char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Heading 4 Char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Header Char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ooter Char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Balloon Text Char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le Char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Heading 5 Char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Heading 6 Char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Heading 7 Char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Heading 8 Char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Heading 9 Char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3C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s-i.hsr.ch/vServerKios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32E60FAB-EE12-4FA4-90BF-488A3EFC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2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Daniel Keller</cp:lastModifiedBy>
  <cp:revision>5</cp:revision>
  <dcterms:created xsi:type="dcterms:W3CDTF">2016-02-22T10:12:00Z</dcterms:created>
  <dcterms:modified xsi:type="dcterms:W3CDTF">2018-02-20T06:13:00Z</dcterms:modified>
</cp:coreProperties>
</file>