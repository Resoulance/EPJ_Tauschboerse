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066A" w14:textId="5534ECEA" w:rsidR="003C096B" w:rsidRPr="006F4BAB" w:rsidRDefault="003C096B" w:rsidP="003C096B">
      <w:pPr>
        <w:pStyle w:val="Title"/>
      </w:pPr>
      <w:r w:rsidRPr="006F4BAB">
        <w:t xml:space="preserve">Projektantrag </w:t>
      </w:r>
      <w:r w:rsidR="00F252BF" w:rsidRPr="00F252BF">
        <w:t>Tauschbörse</w:t>
      </w:r>
    </w:p>
    <w:p w14:paraId="3F64066F" w14:textId="0082E5A6" w:rsidR="009E2BF5" w:rsidRPr="006F4BAB" w:rsidRDefault="003C096B" w:rsidP="006F4BAB">
      <w:pPr>
        <w:pStyle w:val="Heading1"/>
        <w:spacing w:after="0"/>
        <w:rPr>
          <w:sz w:val="28"/>
          <w:szCs w:val="28"/>
        </w:rPr>
      </w:pPr>
      <w:r w:rsidRPr="006F4BAB">
        <w:rPr>
          <w:sz w:val="28"/>
          <w:szCs w:val="28"/>
        </w:rPr>
        <w:t xml:space="preserve">Datum: </w:t>
      </w:r>
      <w:r w:rsidR="00F252BF">
        <w:rPr>
          <w:sz w:val="28"/>
          <w:szCs w:val="28"/>
        </w:rPr>
        <w:t>31</w:t>
      </w:r>
      <w:r w:rsidRPr="006F4BAB">
        <w:rPr>
          <w:sz w:val="28"/>
          <w:szCs w:val="28"/>
        </w:rPr>
        <w:t xml:space="preserve">. </w:t>
      </w:r>
      <w:r w:rsidR="00F252BF">
        <w:rPr>
          <w:sz w:val="28"/>
          <w:szCs w:val="28"/>
        </w:rPr>
        <w:t>Mai</w:t>
      </w:r>
      <w:r w:rsidRPr="006F4BAB">
        <w:rPr>
          <w:sz w:val="28"/>
          <w:szCs w:val="28"/>
        </w:rPr>
        <w:t xml:space="preserve">  201</w:t>
      </w:r>
      <w:r w:rsidR="0032529C" w:rsidRPr="006F4BAB">
        <w:rPr>
          <w:sz w:val="28"/>
          <w:szCs w:val="28"/>
        </w:rPr>
        <w:t>8</w:t>
      </w:r>
      <w:r w:rsidR="0002260E" w:rsidRPr="006F4BAB">
        <w:rPr>
          <w:sz w:val="28"/>
          <w:szCs w:val="28"/>
        </w:rPr>
        <w:t>, Ausgabe 1.</w:t>
      </w:r>
      <w:r w:rsidR="0003310B" w:rsidRPr="006F4BAB">
        <w:rPr>
          <w:sz w:val="28"/>
          <w:szCs w:val="28"/>
        </w:rPr>
        <w:t>0</w:t>
      </w:r>
      <w:r w:rsidR="00F252BF">
        <w:rPr>
          <w:sz w:val="28"/>
          <w:szCs w:val="28"/>
        </w:rPr>
        <w:t xml:space="preserve"> - Draft</w:t>
      </w:r>
    </w:p>
    <w:p w14:paraId="3F640670" w14:textId="77777777" w:rsidR="003C096B" w:rsidRPr="006F4BAB" w:rsidRDefault="003C096B" w:rsidP="006F4BAB">
      <w:pPr>
        <w:pStyle w:val="Heading1"/>
        <w:spacing w:after="0"/>
        <w:rPr>
          <w:sz w:val="28"/>
          <w:szCs w:val="28"/>
        </w:rPr>
      </w:pPr>
      <w:r w:rsidRPr="006F4BAB">
        <w:rPr>
          <w:sz w:val="28"/>
          <w:szCs w:val="28"/>
        </w:rPr>
        <w:t xml:space="preserve">Team </w:t>
      </w:r>
    </w:p>
    <w:p w14:paraId="3F640671" w14:textId="77777777" w:rsidR="009E2BF5" w:rsidRPr="006F4BAB" w:rsidRDefault="009E2BF5" w:rsidP="009E2BF5">
      <w:r w:rsidRPr="006F4BAB">
        <w:t>Mitgliederliste des Projektteams mit allen Mailadressen:</w:t>
      </w:r>
    </w:p>
    <w:p w14:paraId="3F640672" w14:textId="7B6A1E0B" w:rsidR="009E2BF5" w:rsidRPr="00790F18" w:rsidRDefault="00790F18" w:rsidP="008D35BE">
      <w:pPr>
        <w:pStyle w:val="ListParagraph"/>
        <w:numPr>
          <w:ilvl w:val="0"/>
          <w:numId w:val="40"/>
        </w:numPr>
        <w:tabs>
          <w:tab w:val="left" w:pos="2880"/>
        </w:tabs>
        <w:rPr>
          <w:lang w:val="fr-CH"/>
        </w:rPr>
      </w:pPr>
      <w:r w:rsidRPr="00790F18">
        <w:rPr>
          <w:lang w:val="fr-CH"/>
        </w:rPr>
        <w:t>Le Co</w:t>
      </w:r>
      <w:r>
        <w:rPr>
          <w:lang w:val="fr-CH"/>
        </w:rPr>
        <w:t>nan</w:t>
      </w:r>
      <w:r w:rsidR="001E5399" w:rsidRPr="00790F18">
        <w:rPr>
          <w:lang w:val="fr-CH"/>
        </w:rPr>
        <w:tab/>
      </w:r>
      <w:hyperlink r:id="rId8" w:history="1">
        <w:r w:rsidRPr="001E4370">
          <w:rPr>
            <w:rStyle w:val="Hyperlink"/>
            <w:lang w:val="fr-CH"/>
          </w:rPr>
          <w:t>lconan@hsr.ch</w:t>
        </w:r>
      </w:hyperlink>
    </w:p>
    <w:p w14:paraId="7B096C6A" w14:textId="1B6D246D" w:rsidR="001E5399" w:rsidRPr="00790F18" w:rsidRDefault="00790F18" w:rsidP="008D35BE">
      <w:pPr>
        <w:pStyle w:val="ListParagraph"/>
        <w:numPr>
          <w:ilvl w:val="0"/>
          <w:numId w:val="40"/>
        </w:numPr>
        <w:tabs>
          <w:tab w:val="left" w:pos="2880"/>
        </w:tabs>
      </w:pPr>
      <w:r w:rsidRPr="00790F18">
        <w:t>Rolf F</w:t>
      </w:r>
      <w:r>
        <w:t>urrer</w:t>
      </w:r>
      <w:r w:rsidR="001E5399" w:rsidRPr="00790F18">
        <w:tab/>
      </w:r>
      <w:hyperlink r:id="rId9" w:history="1">
        <w:r w:rsidRPr="001E4370">
          <w:rPr>
            <w:rStyle w:val="Hyperlink"/>
          </w:rPr>
          <w:t>rfurrer@hsr.ch</w:t>
        </w:r>
      </w:hyperlink>
    </w:p>
    <w:p w14:paraId="35ABE5FD" w14:textId="19E5425F" w:rsidR="008D35BE" w:rsidRPr="00790F18" w:rsidRDefault="00790F18" w:rsidP="008D35BE">
      <w:pPr>
        <w:pStyle w:val="ListParagraph"/>
        <w:numPr>
          <w:ilvl w:val="0"/>
          <w:numId w:val="40"/>
        </w:numPr>
        <w:tabs>
          <w:tab w:val="left" w:pos="2880"/>
        </w:tabs>
        <w:rPr>
          <w:lang w:val="en-GB"/>
        </w:rPr>
      </w:pPr>
      <w:r w:rsidRPr="00790F18">
        <w:rPr>
          <w:lang w:val="en-GB"/>
        </w:rPr>
        <w:t xml:space="preserve">Thomas </w:t>
      </w:r>
      <w:proofErr w:type="spellStart"/>
      <w:r w:rsidRPr="00790F18">
        <w:rPr>
          <w:lang w:val="en-GB"/>
        </w:rPr>
        <w:t>Els</w:t>
      </w:r>
      <w:r>
        <w:rPr>
          <w:lang w:val="en-GB"/>
        </w:rPr>
        <w:t>ensohn</w:t>
      </w:r>
      <w:proofErr w:type="spellEnd"/>
      <w:r w:rsidR="00F152CF" w:rsidRPr="00790F18">
        <w:rPr>
          <w:lang w:val="en-GB"/>
        </w:rPr>
        <w:tab/>
      </w:r>
      <w:hyperlink r:id="rId10" w:history="1">
        <w:r w:rsidRPr="001E4370">
          <w:rPr>
            <w:rStyle w:val="Hyperlink"/>
            <w:lang w:val="en-GB"/>
          </w:rPr>
          <w:t>telsensoh@hsr.ch</w:t>
        </w:r>
      </w:hyperlink>
    </w:p>
    <w:p w14:paraId="2FE2F49D" w14:textId="095C76A8" w:rsidR="00F152CF" w:rsidRPr="006F4BAB" w:rsidRDefault="00790F18" w:rsidP="008D35BE">
      <w:pPr>
        <w:pStyle w:val="ListParagraph"/>
        <w:numPr>
          <w:ilvl w:val="0"/>
          <w:numId w:val="40"/>
        </w:numPr>
        <w:tabs>
          <w:tab w:val="left" w:pos="2880"/>
        </w:tabs>
        <w:rPr>
          <w:lang w:val="en-US"/>
        </w:rPr>
      </w:pPr>
      <w:r>
        <w:rPr>
          <w:lang w:val="en-US"/>
        </w:rPr>
        <w:t>Sinthujan Lohanathan</w:t>
      </w:r>
      <w:r w:rsidR="00B638C6" w:rsidRPr="006F4BAB">
        <w:rPr>
          <w:lang w:val="en-US"/>
        </w:rPr>
        <w:tab/>
      </w:r>
      <w:hyperlink r:id="rId11" w:history="1">
        <w:r w:rsidRPr="001E4370">
          <w:rPr>
            <w:rStyle w:val="Hyperlink"/>
            <w:lang w:val="en-US"/>
          </w:rPr>
          <w:t>slohanat@hsr.ch</w:t>
        </w:r>
      </w:hyperlink>
    </w:p>
    <w:p w14:paraId="3F640676" w14:textId="77777777" w:rsidR="001E54B8" w:rsidRPr="00790F18" w:rsidRDefault="001E54B8" w:rsidP="003C096B">
      <w:pPr>
        <w:rPr>
          <w:lang w:val="en-GB"/>
        </w:rPr>
      </w:pPr>
    </w:p>
    <w:p w14:paraId="3F640677" w14:textId="77777777" w:rsidR="0070798D" w:rsidRPr="006F4BAB" w:rsidRDefault="0070798D" w:rsidP="003C096B">
      <w:r w:rsidRPr="006F4BAB">
        <w:t>Es sind Termine mit Betreuern möglich:</w:t>
      </w:r>
    </w:p>
    <w:p w14:paraId="3F64067A" w14:textId="44096074" w:rsidR="0070798D" w:rsidRDefault="00790F18" w:rsidP="00790F18">
      <w:pPr>
        <w:pStyle w:val="ListParagraph"/>
        <w:numPr>
          <w:ilvl w:val="0"/>
          <w:numId w:val="41"/>
        </w:numPr>
      </w:pPr>
      <w:r>
        <w:t>Tag: Uhzeit</w:t>
      </w:r>
    </w:p>
    <w:p w14:paraId="3F64067E" w14:textId="77777777" w:rsidR="0002260E" w:rsidRPr="006F4BAB" w:rsidRDefault="0002260E" w:rsidP="006F4BAB">
      <w:pPr>
        <w:pStyle w:val="Heading1"/>
        <w:spacing w:after="0"/>
        <w:rPr>
          <w:sz w:val="28"/>
          <w:szCs w:val="28"/>
        </w:rPr>
      </w:pPr>
      <w:r w:rsidRPr="006F4BAB">
        <w:rPr>
          <w:sz w:val="28"/>
          <w:szCs w:val="28"/>
        </w:rPr>
        <w:t>Antrag Virtueller Server</w:t>
      </w:r>
    </w:p>
    <w:p w14:paraId="3F640683" w14:textId="58D03349" w:rsidR="00A45BF9" w:rsidRPr="00790F18" w:rsidRDefault="004F36CE" w:rsidP="00A45BF9">
      <w:pPr>
        <w:rPr>
          <w:strike/>
        </w:rPr>
      </w:pPr>
      <w:r w:rsidRPr="00790F18">
        <w:rPr>
          <w:strike/>
        </w:rPr>
        <w:t xml:space="preserve">Für unsere Android-App wird ein Server für </w:t>
      </w:r>
      <w:r w:rsidR="009F0E73" w:rsidRPr="00790F18">
        <w:rPr>
          <w:strike/>
        </w:rPr>
        <w:t>die zentrale Datenverwaltung benötigt.</w:t>
      </w:r>
    </w:p>
    <w:p w14:paraId="3F640685" w14:textId="737C1B3B" w:rsidR="003C096B" w:rsidRDefault="003C096B" w:rsidP="006F4BAB">
      <w:pPr>
        <w:pStyle w:val="Heading1"/>
        <w:spacing w:after="0"/>
        <w:rPr>
          <w:sz w:val="28"/>
          <w:szCs w:val="28"/>
        </w:rPr>
      </w:pPr>
      <w:r w:rsidRPr="006F4BAB">
        <w:rPr>
          <w:sz w:val="28"/>
          <w:szCs w:val="28"/>
        </w:rPr>
        <w:t>Motivation</w:t>
      </w:r>
    </w:p>
    <w:p w14:paraId="44937F64" w14:textId="77777777" w:rsidR="00790F18" w:rsidRDefault="00790F18" w:rsidP="00790F18">
      <w:r>
        <w:t>Das Tauschen und verwalten von Panini-Bildern wird üblicherweise vor Ort mit Bleistift und Papier gemacht. Das ist etwas umständlich und vor allem können nicht sämtliche Sammler am gleichen Ort sein.</w:t>
      </w:r>
    </w:p>
    <w:p w14:paraId="7B2D9686" w14:textId="6DB73993" w:rsidR="00790F18" w:rsidRPr="00790F18" w:rsidRDefault="00790F18" w:rsidP="00790F18">
      <w:r>
        <w:t xml:space="preserve">Unsere Ziel ist die Verwaltung und das Tauschen der Paninibilder zu digitalisieren.  </w:t>
      </w:r>
    </w:p>
    <w:p w14:paraId="3F64068A" w14:textId="77777777" w:rsidR="003C096B" w:rsidRPr="006F4BAB" w:rsidRDefault="003C096B" w:rsidP="006F4BAB">
      <w:pPr>
        <w:pStyle w:val="Heading1"/>
        <w:spacing w:after="0"/>
        <w:rPr>
          <w:sz w:val="28"/>
          <w:szCs w:val="28"/>
        </w:rPr>
      </w:pPr>
      <w:r w:rsidRPr="006F4BAB">
        <w:rPr>
          <w:sz w:val="28"/>
          <w:szCs w:val="28"/>
        </w:rPr>
        <w:t>Programmidee</w:t>
      </w:r>
    </w:p>
    <w:p w14:paraId="40F4980A" w14:textId="0A2084C7" w:rsidR="00CD668A" w:rsidRPr="006F4BAB" w:rsidRDefault="0013391B" w:rsidP="003C096B">
      <w:r>
        <w:t>Mit dem Projekt «Tauschbörse» wird den Nutzern eine Plattworf für das Tauschen ihrer noch fehlenden Panini-Bildern angeboten. Zudem kann man seine noch fehlenden Panini-Bilder im System vermerken, sodass das System die noch fehlenden Bilder dem User auf dem UI darstellt.</w:t>
      </w:r>
    </w:p>
    <w:p w14:paraId="4EF5611D" w14:textId="6FAF2B54" w:rsidR="003222E9" w:rsidRPr="006F4BAB" w:rsidRDefault="003222E9" w:rsidP="003C096B"/>
    <w:p w14:paraId="2E1E3B0A" w14:textId="15E1F916" w:rsidR="005A5639" w:rsidRPr="006F4BAB" w:rsidRDefault="00B92ED4" w:rsidP="00B92ED4">
      <w:pPr>
        <w:pStyle w:val="ListParagraph"/>
        <w:numPr>
          <w:ilvl w:val="0"/>
          <w:numId w:val="42"/>
        </w:numPr>
      </w:pPr>
      <w:r>
        <w:t>TODO: Use Cases vereinfacht darstellen.</w:t>
      </w:r>
      <w:bookmarkStart w:id="0" w:name="_GoBack"/>
      <w:bookmarkEnd w:id="0"/>
    </w:p>
    <w:p w14:paraId="3F64068E" w14:textId="191D7A17" w:rsidR="003C096B" w:rsidRDefault="003C096B" w:rsidP="006F4BAB">
      <w:pPr>
        <w:pStyle w:val="Heading1"/>
        <w:spacing w:after="0"/>
        <w:rPr>
          <w:sz w:val="28"/>
          <w:szCs w:val="28"/>
        </w:rPr>
      </w:pPr>
      <w:r w:rsidRPr="006F4BAB">
        <w:rPr>
          <w:sz w:val="28"/>
          <w:szCs w:val="28"/>
        </w:rPr>
        <w:t>Realisierung</w:t>
      </w:r>
    </w:p>
    <w:p w14:paraId="1AE18792" w14:textId="7587F2C3" w:rsidR="00B92ED4" w:rsidRPr="00B92ED4" w:rsidRDefault="00B92ED4" w:rsidP="00B92ED4">
      <w:pPr>
        <w:pStyle w:val="Heading2"/>
      </w:pPr>
      <w:r>
        <w:t>Option 1</w:t>
      </w:r>
    </w:p>
    <w:p w14:paraId="3F64068F" w14:textId="6896C92D" w:rsidR="003C096B" w:rsidRPr="006F4BAB" w:rsidRDefault="003C096B" w:rsidP="003C096B">
      <w:pPr>
        <w:numPr>
          <w:ilvl w:val="0"/>
          <w:numId w:val="27"/>
        </w:numPr>
      </w:pPr>
      <w:r w:rsidRPr="006F4BAB">
        <w:t>Plattform</w:t>
      </w:r>
      <w:r w:rsidR="00890658" w:rsidRPr="006F4BAB">
        <w:t>: Android</w:t>
      </w:r>
    </w:p>
    <w:p w14:paraId="2FC083A2" w14:textId="2F30A634" w:rsidR="00BC4099" w:rsidRPr="006F4BAB" w:rsidRDefault="003C096B" w:rsidP="003C096B">
      <w:pPr>
        <w:numPr>
          <w:ilvl w:val="0"/>
          <w:numId w:val="27"/>
        </w:numPr>
      </w:pPr>
      <w:r w:rsidRPr="006F4BAB">
        <w:t>Programmiersprache</w:t>
      </w:r>
      <w:r w:rsidR="00BC4099" w:rsidRPr="006F4BAB">
        <w:t>: Java</w:t>
      </w:r>
    </w:p>
    <w:p w14:paraId="3F640690" w14:textId="1BC9A929" w:rsidR="003C096B" w:rsidRPr="006F4BAB" w:rsidRDefault="003C096B" w:rsidP="003C096B">
      <w:pPr>
        <w:numPr>
          <w:ilvl w:val="0"/>
          <w:numId w:val="27"/>
        </w:numPr>
      </w:pPr>
      <w:r w:rsidRPr="006F4BAB">
        <w:t>Bibliotheken und Technologien</w:t>
      </w:r>
      <w:r w:rsidR="00BC4099" w:rsidRPr="006F4BAB">
        <w:t xml:space="preserve">: </w:t>
      </w:r>
      <w:r w:rsidR="00B92ED4">
        <w:t>-</w:t>
      </w:r>
    </w:p>
    <w:p w14:paraId="3F640691" w14:textId="00746A9F" w:rsidR="003C096B" w:rsidRPr="006F4BAB" w:rsidRDefault="003C096B" w:rsidP="003C096B">
      <w:pPr>
        <w:numPr>
          <w:ilvl w:val="0"/>
          <w:numId w:val="27"/>
        </w:numPr>
      </w:pPr>
      <w:r w:rsidRPr="006F4BAB">
        <w:t>Entwicklungssystem</w:t>
      </w:r>
      <w:r w:rsidR="00BC4099" w:rsidRPr="006F4BAB">
        <w:t>: Android Studio</w:t>
      </w:r>
    </w:p>
    <w:p w14:paraId="3F640692" w14:textId="67E8314D" w:rsidR="003C096B" w:rsidRPr="006F4BAB" w:rsidRDefault="003C096B" w:rsidP="003C096B">
      <w:pPr>
        <w:numPr>
          <w:ilvl w:val="0"/>
          <w:numId w:val="27"/>
        </w:numPr>
      </w:pPr>
      <w:r w:rsidRPr="006F4BAB">
        <w:t>Entwicklerwerkzeuge</w:t>
      </w:r>
      <w:r w:rsidR="002A4CA3" w:rsidRPr="006F4BAB">
        <w:t xml:space="preserve">: Git, Redmine, </w:t>
      </w:r>
      <w:r w:rsidR="00C96544" w:rsidRPr="006F4BAB">
        <w:t>Jenkins</w:t>
      </w:r>
    </w:p>
    <w:p w14:paraId="3F640693" w14:textId="46383177" w:rsidR="003C096B" w:rsidRPr="006F4BAB" w:rsidRDefault="003C096B" w:rsidP="003C096B">
      <w:pPr>
        <w:numPr>
          <w:ilvl w:val="0"/>
          <w:numId w:val="27"/>
        </w:numPr>
      </w:pPr>
      <w:r w:rsidRPr="006F4BAB">
        <w:t>Benutzerschnittstelle</w:t>
      </w:r>
      <w:r w:rsidR="00553E34" w:rsidRPr="006F4BAB">
        <w:t>: Smartphone</w:t>
      </w:r>
    </w:p>
    <w:p w14:paraId="3F640695" w14:textId="3FAB7156" w:rsidR="004821AE" w:rsidRDefault="003C096B" w:rsidP="00015A72">
      <w:pPr>
        <w:numPr>
          <w:ilvl w:val="0"/>
          <w:numId w:val="27"/>
        </w:numPr>
      </w:pPr>
      <w:r w:rsidRPr="006F4BAB">
        <w:t>Datenhaltung</w:t>
      </w:r>
      <w:r w:rsidR="00015A72" w:rsidRPr="006F4BAB">
        <w:t>: SQL-Database</w:t>
      </w:r>
    </w:p>
    <w:p w14:paraId="2F27BCF8" w14:textId="39FE9F9A" w:rsidR="00B92ED4" w:rsidRDefault="00B92ED4" w:rsidP="00B92ED4">
      <w:pPr>
        <w:pStyle w:val="Heading2"/>
      </w:pPr>
      <w:r>
        <w:t>Option 2</w:t>
      </w:r>
    </w:p>
    <w:p w14:paraId="1A58DB9B" w14:textId="1C46B434" w:rsidR="00B92ED4" w:rsidRPr="006F4BAB" w:rsidRDefault="00B92ED4" w:rsidP="00B92ED4">
      <w:pPr>
        <w:numPr>
          <w:ilvl w:val="0"/>
          <w:numId w:val="27"/>
        </w:numPr>
      </w:pPr>
      <w:r w:rsidRPr="006F4BAB">
        <w:t xml:space="preserve">Plattform: </w:t>
      </w:r>
      <w:r w:rsidR="009F598A">
        <w:t>Web-Plattform</w:t>
      </w:r>
    </w:p>
    <w:p w14:paraId="5DED97D5" w14:textId="1D048327" w:rsidR="00B92ED4" w:rsidRPr="006F4BAB" w:rsidRDefault="00B92ED4" w:rsidP="00B92ED4">
      <w:pPr>
        <w:numPr>
          <w:ilvl w:val="0"/>
          <w:numId w:val="27"/>
        </w:numPr>
      </w:pPr>
      <w:r w:rsidRPr="006F4BAB">
        <w:t xml:space="preserve">Programmiersprache: </w:t>
      </w:r>
      <w:r>
        <w:t>Node.js</w:t>
      </w:r>
      <w:r>
        <w:t xml:space="preserve"> / Typescript, HTML, CSS, SASS, Font Awesome</w:t>
      </w:r>
    </w:p>
    <w:p w14:paraId="7EE6AE00" w14:textId="77777777" w:rsidR="00B92ED4" w:rsidRPr="006F4BAB" w:rsidRDefault="00B92ED4" w:rsidP="00B92ED4">
      <w:pPr>
        <w:numPr>
          <w:ilvl w:val="0"/>
          <w:numId w:val="27"/>
        </w:numPr>
      </w:pPr>
      <w:r w:rsidRPr="006F4BAB">
        <w:t xml:space="preserve">Bibliotheken und Technologien: </w:t>
      </w:r>
      <w:r>
        <w:t>-</w:t>
      </w:r>
    </w:p>
    <w:p w14:paraId="72AE3E38" w14:textId="438349BE" w:rsidR="00B92ED4" w:rsidRPr="006F4BAB" w:rsidRDefault="00B92ED4" w:rsidP="00B92ED4">
      <w:pPr>
        <w:numPr>
          <w:ilvl w:val="0"/>
          <w:numId w:val="27"/>
        </w:numPr>
      </w:pPr>
      <w:r w:rsidRPr="006F4BAB">
        <w:t>Entwicklungssystem</w:t>
      </w:r>
      <w:r>
        <w:t>: Webstorm</w:t>
      </w:r>
    </w:p>
    <w:p w14:paraId="2195CCE0" w14:textId="77777777" w:rsidR="00B92ED4" w:rsidRPr="006F4BAB" w:rsidRDefault="00B92ED4" w:rsidP="00B92ED4">
      <w:pPr>
        <w:numPr>
          <w:ilvl w:val="0"/>
          <w:numId w:val="27"/>
        </w:numPr>
      </w:pPr>
      <w:r w:rsidRPr="006F4BAB">
        <w:t>Entwicklerwerkzeuge: Git, Redmine, Jenkins</w:t>
      </w:r>
    </w:p>
    <w:p w14:paraId="0AE181D3" w14:textId="53DA2640" w:rsidR="00B92ED4" w:rsidRPr="006F4BAB" w:rsidRDefault="00B92ED4" w:rsidP="00B92ED4">
      <w:pPr>
        <w:numPr>
          <w:ilvl w:val="0"/>
          <w:numId w:val="27"/>
        </w:numPr>
      </w:pPr>
      <w:r w:rsidRPr="006F4BAB">
        <w:t xml:space="preserve">Benutzerschnittstelle: </w:t>
      </w:r>
      <w:r>
        <w:t>Web-Browser</w:t>
      </w:r>
    </w:p>
    <w:p w14:paraId="083E23F8" w14:textId="1FA7B39E" w:rsidR="00B92ED4" w:rsidRDefault="00B92ED4" w:rsidP="00B92ED4">
      <w:pPr>
        <w:numPr>
          <w:ilvl w:val="0"/>
          <w:numId w:val="27"/>
        </w:numPr>
      </w:pPr>
      <w:r w:rsidRPr="006F4BAB">
        <w:lastRenderedPageBreak/>
        <w:t xml:space="preserve">Datenhaltung: </w:t>
      </w:r>
      <w:r>
        <w:t>Postgres</w:t>
      </w:r>
    </w:p>
    <w:p w14:paraId="783DB3B4" w14:textId="77777777" w:rsidR="00B92ED4" w:rsidRPr="00B92ED4" w:rsidRDefault="00B92ED4" w:rsidP="00B92ED4"/>
    <w:p w14:paraId="0749553F" w14:textId="77777777" w:rsidR="00B92ED4" w:rsidRPr="006F4BAB" w:rsidRDefault="00B92ED4" w:rsidP="00B92ED4"/>
    <w:sectPr w:rsidR="00B92ED4" w:rsidRPr="006F4BAB" w:rsidSect="0087172F">
      <w:headerReference w:type="default" r:id="rId12"/>
      <w:footerReference w:type="default" r:id="rId13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749B9" w14:textId="77777777" w:rsidR="00120E10" w:rsidRDefault="00120E10" w:rsidP="00C35BC8">
      <w:r>
        <w:separator/>
      </w:r>
    </w:p>
  </w:endnote>
  <w:endnote w:type="continuationSeparator" w:id="0">
    <w:p w14:paraId="48FA3C2A" w14:textId="77777777" w:rsidR="00120E10" w:rsidRDefault="00120E10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406A0" w14:textId="7FAF1C03" w:rsidR="00B25AA4" w:rsidRPr="00FD5087" w:rsidRDefault="00B25AA4" w:rsidP="00CE1357">
    <w:pPr>
      <w:pStyle w:val="Footer"/>
      <w:tabs>
        <w:tab w:val="clear" w:pos="4536"/>
        <w:tab w:val="center" w:pos="6030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E73427">
      <w:fldChar w:fldCharType="begin"/>
    </w:r>
    <w:r w:rsidR="00E73427">
      <w:instrText xml:space="preserve"> FILENAME   \* MERGEFORMAT </w:instrText>
    </w:r>
    <w:r w:rsidR="00E73427">
      <w:fldChar w:fldCharType="separate"/>
    </w:r>
    <w:r w:rsidR="002244B5" w:rsidRPr="002244B5">
      <w:rPr>
        <w:noProof/>
        <w:color w:val="808080" w:themeColor="background1" w:themeShade="80"/>
      </w:rPr>
      <w:t>Engineering</w:t>
    </w:r>
    <w:r w:rsidR="002244B5">
      <w:rPr>
        <w:noProof/>
      </w:rPr>
      <w:t xml:space="preserve"> Projektantrag GeoQuest.docx</w:t>
    </w:r>
    <w:r w:rsidR="00E73427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</w:t>
    </w:r>
    <w:r w:rsidR="002244B5">
      <w:rPr>
        <w:color w:val="808080" w:themeColor="background1" w:themeShade="80"/>
      </w:rPr>
      <w:t>1.0</w:t>
    </w:r>
    <w:r w:rsidRPr="00FD5087">
      <w:rPr>
        <w:color w:val="808080" w:themeColor="background1" w:themeShade="80"/>
      </w:rPr>
      <w:tab/>
      <w:t xml:space="preserve">Datum: </w:t>
    </w:r>
    <w:r w:rsidR="00EB3542"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 w:rsidR="00EB3542">
      <w:rPr>
        <w:color w:val="808080" w:themeColor="background1" w:themeShade="80"/>
      </w:rPr>
      <w:fldChar w:fldCharType="separate"/>
    </w:r>
    <w:r w:rsidR="00B46C72">
      <w:rPr>
        <w:noProof/>
        <w:color w:val="808080" w:themeColor="background1" w:themeShade="80"/>
      </w:rPr>
      <w:t>31.05.2018</w:t>
    </w:r>
    <w:r w:rsidR="00EB3542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3F0B4" w14:textId="77777777" w:rsidR="00120E10" w:rsidRDefault="00120E10" w:rsidP="00C35BC8">
      <w:r>
        <w:separator/>
      </w:r>
    </w:p>
  </w:footnote>
  <w:footnote w:type="continuationSeparator" w:id="0">
    <w:p w14:paraId="49AA7987" w14:textId="77777777" w:rsidR="00120E10" w:rsidRDefault="00120E10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B25AA4" w:rsidRPr="002E1CF7" w14:paraId="3F64069E" w14:textId="77777777" w:rsidTr="00E44E4F">
      <w:trPr>
        <w:cantSplit/>
      </w:trPr>
      <w:tc>
        <w:tcPr>
          <w:tcW w:w="2055" w:type="dxa"/>
        </w:tcPr>
        <w:p w14:paraId="3F64069A" w14:textId="77777777" w:rsidR="00B25AA4" w:rsidRPr="002E1CF7" w:rsidRDefault="00B25AA4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3F6406A1" wp14:editId="3F6406A2">
                <wp:extent cx="1118687" cy="409715"/>
                <wp:effectExtent l="0" t="0" r="0" b="0"/>
                <wp:docPr id="1" name="Picture 1" descr="Macintosh HD:Users:hansrudin:2011:6-HSR:Infrastruktur:HSR-IFS-Logos:HSR_Logo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hansrudin:2011:6-HSR:Infrastruktur:HSR-IFS-Logos:HSR_Logo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717" cy="410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3F64069B" w14:textId="77777777" w:rsidR="00B25AA4" w:rsidRPr="00F252BF" w:rsidRDefault="00B25AA4" w:rsidP="00F57F25">
          <w:pPr>
            <w:rPr>
              <w:color w:val="808080" w:themeColor="background1" w:themeShade="80"/>
            </w:rPr>
          </w:pPr>
          <w:r w:rsidRPr="00F252BF">
            <w:rPr>
              <w:color w:val="808080" w:themeColor="background1" w:themeShade="80"/>
            </w:rPr>
            <w:t>S</w:t>
          </w:r>
          <w:r w:rsidR="001E54B8" w:rsidRPr="00F252BF">
            <w:rPr>
              <w:color w:val="808080" w:themeColor="background1" w:themeShade="80"/>
            </w:rPr>
            <w:t>W Engineering Projekt FS 201</w:t>
          </w:r>
          <w:r w:rsidR="0032529C" w:rsidRPr="00F252BF">
            <w:rPr>
              <w:color w:val="808080" w:themeColor="background1" w:themeShade="80"/>
            </w:rPr>
            <w:t>8</w:t>
          </w:r>
        </w:p>
        <w:p w14:paraId="3F64069C" w14:textId="4F464F00" w:rsidR="00B25AA4" w:rsidRPr="00F252BF" w:rsidRDefault="00B25AA4" w:rsidP="00B72FF4">
          <w:pPr>
            <w:rPr>
              <w:b/>
              <w:color w:val="808080" w:themeColor="background1" w:themeShade="80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F252BF">
            <w:rPr>
              <w:color w:val="808080" w:themeColor="background1" w:themeShade="80"/>
            </w:rPr>
            <w:t xml:space="preserve">: </w:t>
          </w:r>
          <w:bookmarkStart w:id="1" w:name="_Hlk515518104"/>
          <w:r w:rsidR="00F252BF" w:rsidRPr="00F252BF">
            <w:rPr>
              <w:color w:val="808080" w:themeColor="background1" w:themeShade="80"/>
            </w:rPr>
            <w:t>Tausch</w:t>
          </w:r>
          <w:r w:rsidR="00F252BF">
            <w:rPr>
              <w:color w:val="808080" w:themeColor="background1" w:themeShade="80"/>
            </w:rPr>
            <w:t>börse</w:t>
          </w:r>
          <w:bookmarkEnd w:id="1"/>
        </w:p>
      </w:tc>
      <w:tc>
        <w:tcPr>
          <w:tcW w:w="1842" w:type="dxa"/>
        </w:tcPr>
        <w:p w14:paraId="3F64069D" w14:textId="77777777" w:rsidR="00B25AA4" w:rsidRPr="002E1CF7" w:rsidRDefault="00B25AA4" w:rsidP="003C096B">
          <w:pPr>
            <w:rPr>
              <w:color w:val="808080" w:themeColor="background1" w:themeShade="80"/>
            </w:rPr>
          </w:pPr>
        </w:p>
      </w:tc>
    </w:tr>
  </w:tbl>
  <w:p w14:paraId="3F64069F" w14:textId="77777777" w:rsidR="00B25AA4" w:rsidRDefault="00B25A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86304"/>
    <w:multiLevelType w:val="hybridMultilevel"/>
    <w:tmpl w:val="DB9C9242"/>
    <w:lvl w:ilvl="0" w:tplc="34AC32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6EE4"/>
    <w:multiLevelType w:val="hybridMultilevel"/>
    <w:tmpl w:val="FE5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901D6"/>
    <w:multiLevelType w:val="hybridMultilevel"/>
    <w:tmpl w:val="5088C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0E71D13"/>
    <w:multiLevelType w:val="hybridMultilevel"/>
    <w:tmpl w:val="0C44DFB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2C2D2D"/>
    <w:multiLevelType w:val="hybridMultilevel"/>
    <w:tmpl w:val="B930F756"/>
    <w:lvl w:ilvl="0" w:tplc="34AC32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72811"/>
    <w:multiLevelType w:val="singleLevel"/>
    <w:tmpl w:val="00000000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1E6252C"/>
    <w:multiLevelType w:val="hybridMultilevel"/>
    <w:tmpl w:val="7AF4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71606"/>
    <w:multiLevelType w:val="hybridMultilevel"/>
    <w:tmpl w:val="3E76B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DC86F3C"/>
    <w:multiLevelType w:val="singleLevel"/>
    <w:tmpl w:val="00000000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88E0215"/>
    <w:multiLevelType w:val="hybridMultilevel"/>
    <w:tmpl w:val="FABE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726971"/>
    <w:multiLevelType w:val="hybridMultilevel"/>
    <w:tmpl w:val="04BA8D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8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1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2"/>
  </w:num>
  <w:num w:numId="28">
    <w:abstractNumId w:val="7"/>
  </w:num>
  <w:num w:numId="29">
    <w:abstractNumId w:val="5"/>
  </w:num>
  <w:num w:numId="30">
    <w:abstractNumId w:val="14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0"/>
  </w:num>
  <w:num w:numId="36">
    <w:abstractNumId w:val="2"/>
  </w:num>
  <w:num w:numId="37">
    <w:abstractNumId w:val="3"/>
  </w:num>
  <w:num w:numId="38">
    <w:abstractNumId w:val="10"/>
  </w:num>
  <w:num w:numId="39">
    <w:abstractNumId w:val="9"/>
  </w:num>
  <w:num w:numId="40">
    <w:abstractNumId w:val="6"/>
  </w:num>
  <w:num w:numId="41">
    <w:abstractNumId w:val="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3"/>
    <w:rsid w:val="00014740"/>
    <w:rsid w:val="00014A8C"/>
    <w:rsid w:val="00015A72"/>
    <w:rsid w:val="00016C39"/>
    <w:rsid w:val="0002260E"/>
    <w:rsid w:val="0003310B"/>
    <w:rsid w:val="00033B03"/>
    <w:rsid w:val="00092317"/>
    <w:rsid w:val="00093F98"/>
    <w:rsid w:val="000951CA"/>
    <w:rsid w:val="000A3BB6"/>
    <w:rsid w:val="00112994"/>
    <w:rsid w:val="00120E10"/>
    <w:rsid w:val="00122C3F"/>
    <w:rsid w:val="0013391B"/>
    <w:rsid w:val="00151020"/>
    <w:rsid w:val="001559CA"/>
    <w:rsid w:val="00180C48"/>
    <w:rsid w:val="001B5DD4"/>
    <w:rsid w:val="001C08C3"/>
    <w:rsid w:val="001C09C0"/>
    <w:rsid w:val="001C1A1F"/>
    <w:rsid w:val="001D4535"/>
    <w:rsid w:val="001E5399"/>
    <w:rsid w:val="001E54B8"/>
    <w:rsid w:val="001F1F48"/>
    <w:rsid w:val="001F6C3D"/>
    <w:rsid w:val="002007F7"/>
    <w:rsid w:val="00204595"/>
    <w:rsid w:val="002244B5"/>
    <w:rsid w:val="00243F92"/>
    <w:rsid w:val="002463B8"/>
    <w:rsid w:val="002546B2"/>
    <w:rsid w:val="00285D92"/>
    <w:rsid w:val="002A4CA3"/>
    <w:rsid w:val="002C1E7D"/>
    <w:rsid w:val="002C2EC3"/>
    <w:rsid w:val="002C4019"/>
    <w:rsid w:val="002C6505"/>
    <w:rsid w:val="002E1CF7"/>
    <w:rsid w:val="002E2EF3"/>
    <w:rsid w:val="00311BDF"/>
    <w:rsid w:val="003222E9"/>
    <w:rsid w:val="0032529C"/>
    <w:rsid w:val="0033740E"/>
    <w:rsid w:val="00345923"/>
    <w:rsid w:val="00363CC1"/>
    <w:rsid w:val="00371561"/>
    <w:rsid w:val="0038461E"/>
    <w:rsid w:val="00387D7C"/>
    <w:rsid w:val="003A1447"/>
    <w:rsid w:val="003B6D07"/>
    <w:rsid w:val="003C096B"/>
    <w:rsid w:val="003D1808"/>
    <w:rsid w:val="003F33BB"/>
    <w:rsid w:val="004179B0"/>
    <w:rsid w:val="00426EB3"/>
    <w:rsid w:val="004344F5"/>
    <w:rsid w:val="00437E25"/>
    <w:rsid w:val="00456F9C"/>
    <w:rsid w:val="0046789E"/>
    <w:rsid w:val="00474AE3"/>
    <w:rsid w:val="004821AE"/>
    <w:rsid w:val="004B0A85"/>
    <w:rsid w:val="004B2F21"/>
    <w:rsid w:val="004D4498"/>
    <w:rsid w:val="004F36CE"/>
    <w:rsid w:val="004F3746"/>
    <w:rsid w:val="00547334"/>
    <w:rsid w:val="00550811"/>
    <w:rsid w:val="00553E34"/>
    <w:rsid w:val="00576382"/>
    <w:rsid w:val="00577005"/>
    <w:rsid w:val="0057730B"/>
    <w:rsid w:val="005A5639"/>
    <w:rsid w:val="005C1C8D"/>
    <w:rsid w:val="005E5344"/>
    <w:rsid w:val="005E7E2E"/>
    <w:rsid w:val="005F0443"/>
    <w:rsid w:val="005F2426"/>
    <w:rsid w:val="006034E6"/>
    <w:rsid w:val="006619E4"/>
    <w:rsid w:val="00664F68"/>
    <w:rsid w:val="00681468"/>
    <w:rsid w:val="0068257D"/>
    <w:rsid w:val="006864A4"/>
    <w:rsid w:val="00696769"/>
    <w:rsid w:val="006A6CE2"/>
    <w:rsid w:val="006C7822"/>
    <w:rsid w:val="006F3E52"/>
    <w:rsid w:val="006F4161"/>
    <w:rsid w:val="006F4BAB"/>
    <w:rsid w:val="0070798D"/>
    <w:rsid w:val="007202A7"/>
    <w:rsid w:val="0072612F"/>
    <w:rsid w:val="00726C48"/>
    <w:rsid w:val="00734909"/>
    <w:rsid w:val="007907CA"/>
    <w:rsid w:val="00790F18"/>
    <w:rsid w:val="007B79B0"/>
    <w:rsid w:val="007F58DA"/>
    <w:rsid w:val="00826A35"/>
    <w:rsid w:val="0087172F"/>
    <w:rsid w:val="008804AF"/>
    <w:rsid w:val="00890658"/>
    <w:rsid w:val="008965C6"/>
    <w:rsid w:val="008B47E1"/>
    <w:rsid w:val="008D01D1"/>
    <w:rsid w:val="008D35BE"/>
    <w:rsid w:val="009234C2"/>
    <w:rsid w:val="0092796F"/>
    <w:rsid w:val="00951BA3"/>
    <w:rsid w:val="009739CC"/>
    <w:rsid w:val="00977008"/>
    <w:rsid w:val="0098467A"/>
    <w:rsid w:val="00986A54"/>
    <w:rsid w:val="009E2BF5"/>
    <w:rsid w:val="009F0E73"/>
    <w:rsid w:val="009F598A"/>
    <w:rsid w:val="00A2072C"/>
    <w:rsid w:val="00A260A0"/>
    <w:rsid w:val="00A26129"/>
    <w:rsid w:val="00A34DFD"/>
    <w:rsid w:val="00A36430"/>
    <w:rsid w:val="00A402B6"/>
    <w:rsid w:val="00A45BF9"/>
    <w:rsid w:val="00A477BE"/>
    <w:rsid w:val="00A67E7D"/>
    <w:rsid w:val="00A77FA0"/>
    <w:rsid w:val="00A91FFC"/>
    <w:rsid w:val="00AD5718"/>
    <w:rsid w:val="00AE06BE"/>
    <w:rsid w:val="00B0527C"/>
    <w:rsid w:val="00B20DA9"/>
    <w:rsid w:val="00B20F85"/>
    <w:rsid w:val="00B229F5"/>
    <w:rsid w:val="00B25AA4"/>
    <w:rsid w:val="00B46C72"/>
    <w:rsid w:val="00B564B5"/>
    <w:rsid w:val="00B638C6"/>
    <w:rsid w:val="00B72FF4"/>
    <w:rsid w:val="00B860A1"/>
    <w:rsid w:val="00B92ED4"/>
    <w:rsid w:val="00BA74CF"/>
    <w:rsid w:val="00BC029E"/>
    <w:rsid w:val="00BC0647"/>
    <w:rsid w:val="00BC3A5E"/>
    <w:rsid w:val="00BC4099"/>
    <w:rsid w:val="00BD417B"/>
    <w:rsid w:val="00BD6ECC"/>
    <w:rsid w:val="00BF531F"/>
    <w:rsid w:val="00BF7480"/>
    <w:rsid w:val="00C16378"/>
    <w:rsid w:val="00C35BC8"/>
    <w:rsid w:val="00C37FBE"/>
    <w:rsid w:val="00C66D8A"/>
    <w:rsid w:val="00C6781B"/>
    <w:rsid w:val="00C72681"/>
    <w:rsid w:val="00C87CAE"/>
    <w:rsid w:val="00C96544"/>
    <w:rsid w:val="00CB16B2"/>
    <w:rsid w:val="00CB6798"/>
    <w:rsid w:val="00CC58A4"/>
    <w:rsid w:val="00CD1E5A"/>
    <w:rsid w:val="00CD668A"/>
    <w:rsid w:val="00CE1357"/>
    <w:rsid w:val="00CF12F3"/>
    <w:rsid w:val="00D103CE"/>
    <w:rsid w:val="00D302B6"/>
    <w:rsid w:val="00D31C2D"/>
    <w:rsid w:val="00D705DA"/>
    <w:rsid w:val="00D9221F"/>
    <w:rsid w:val="00DA5688"/>
    <w:rsid w:val="00DD0936"/>
    <w:rsid w:val="00E03F14"/>
    <w:rsid w:val="00E12C1C"/>
    <w:rsid w:val="00E22C0D"/>
    <w:rsid w:val="00E27B0A"/>
    <w:rsid w:val="00E401C7"/>
    <w:rsid w:val="00E4357D"/>
    <w:rsid w:val="00E44E4F"/>
    <w:rsid w:val="00E5228E"/>
    <w:rsid w:val="00E63215"/>
    <w:rsid w:val="00E73427"/>
    <w:rsid w:val="00EA2900"/>
    <w:rsid w:val="00EA386C"/>
    <w:rsid w:val="00EB3542"/>
    <w:rsid w:val="00EE2342"/>
    <w:rsid w:val="00EE679F"/>
    <w:rsid w:val="00EF23D7"/>
    <w:rsid w:val="00EF3B9E"/>
    <w:rsid w:val="00F152CF"/>
    <w:rsid w:val="00F252BF"/>
    <w:rsid w:val="00F3797B"/>
    <w:rsid w:val="00F57F25"/>
    <w:rsid w:val="00F750E8"/>
    <w:rsid w:val="00F77420"/>
    <w:rsid w:val="00F844D8"/>
    <w:rsid w:val="00F96003"/>
    <w:rsid w:val="00FD18F7"/>
    <w:rsid w:val="00FD5087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F64066A"/>
  <w15:docId w15:val="{13908851-5CAB-445F-9A3E-A3FBA17E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3C09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53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F1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onan@hsr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lohanat@hsr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elsensoh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furrer@hsr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ABF88B6D-50C5-4826-9A78-FDB15410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Sinthujan Lohanathan</cp:lastModifiedBy>
  <cp:revision>3</cp:revision>
  <dcterms:created xsi:type="dcterms:W3CDTF">2018-05-31T06:19:00Z</dcterms:created>
  <dcterms:modified xsi:type="dcterms:W3CDTF">2018-05-31T12:40:00Z</dcterms:modified>
</cp:coreProperties>
</file>